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7C331A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EA87773" wp14:editId="3FFB31F9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2B8E3F7" wp14:editId="2A0E51A6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5F1BC2" wp14:editId="15B89BC6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14515" w14:textId="77777777" w:rsidR="00182695" w:rsidRDefault="007E31BD" w:rsidP="00E805E2">
      <w:pPr>
        <w:pStyle w:val="MDULO"/>
        <w:jc w:val="right"/>
      </w:pPr>
      <w:r>
        <w:t xml:space="preserve">MÓDULO DE </w:t>
      </w:r>
      <w:r w:rsidR="00703237">
        <w:t>Proyecto</w:t>
      </w:r>
    </w:p>
    <w:p w14:paraId="13843243" w14:textId="77777777" w:rsidR="00D27929" w:rsidRDefault="00AD4E89" w:rsidP="00E805E2">
      <w:pPr>
        <w:pStyle w:val="MDULO"/>
        <w:jc w:val="right"/>
        <w:rPr>
          <w:szCs w:val="20"/>
        </w:rPr>
      </w:pPr>
      <w:r>
        <w:t xml:space="preserve">ciclo: </w:t>
      </w:r>
      <w:r w:rsidR="00D912B9">
        <w:t>da</w:t>
      </w:r>
      <w:r w:rsidR="009C75E3">
        <w:t>W</w:t>
      </w:r>
    </w:p>
    <w:p w14:paraId="518902F0" w14:textId="77777777" w:rsidR="0026713F" w:rsidRPr="00D17F0E" w:rsidRDefault="0026713F" w:rsidP="008038BA">
      <w:pPr>
        <w:pStyle w:val="Unidad"/>
      </w:pPr>
    </w:p>
    <w:p w14:paraId="10429FC9" w14:textId="77777777"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66F89964" w14:textId="77777777"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6A217415" w14:textId="77777777"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206F32E8" w14:textId="26D7120E" w:rsidR="00D27929" w:rsidRPr="00D27929" w:rsidRDefault="008613EC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GESTOR DE CITAS</w:t>
      </w:r>
      <w:r w:rsidR="005A6C4E">
        <w:rPr>
          <w:sz w:val="80"/>
          <w:szCs w:val="80"/>
        </w:rPr>
        <w:t xml:space="preserve"> WEB</w:t>
      </w:r>
      <w:r w:rsidR="00631335">
        <w:rPr>
          <w:sz w:val="80"/>
          <w:szCs w:val="80"/>
        </w:rPr>
        <w:t xml:space="preserve"> FISIOTERAPIA</w:t>
      </w:r>
    </w:p>
    <w:p w14:paraId="6500A99F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5783391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F5F36B7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C2D9AF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825C1D3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899EC8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99D4469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1563D40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4787035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B755E53" w14:textId="77777777"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0B04B0E" w14:textId="77777777"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3C14B3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9F31534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D816798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8702E39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2AA3239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65595AA" w14:textId="77777777" w:rsidR="00D27929" w:rsidRDefault="00D27929" w:rsidP="00D27929">
      <w:pPr>
        <w:pStyle w:val="NombreUnidadPortada"/>
        <w:jc w:val="right"/>
        <w:rPr>
          <w:sz w:val="56"/>
          <w:szCs w:val="56"/>
        </w:rPr>
      </w:pPr>
    </w:p>
    <w:p w14:paraId="5C5B763E" w14:textId="77777777" w:rsidR="00D27929" w:rsidRPr="00D27929" w:rsidRDefault="009E126E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Propuesta de P</w:t>
      </w:r>
      <w:r w:rsidR="00D27929" w:rsidRPr="00D27929">
        <w:rPr>
          <w:sz w:val="56"/>
          <w:szCs w:val="56"/>
        </w:rPr>
        <w:t>royecto</w:t>
      </w:r>
    </w:p>
    <w:p w14:paraId="3BD42069" w14:textId="7BCBFD0D" w:rsidR="00961341" w:rsidRPr="00D27929" w:rsidRDefault="008613EC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Pablo Rodríguez Fernández</w:t>
      </w:r>
    </w:p>
    <w:p w14:paraId="53EC2799" w14:textId="77777777" w:rsidR="00D17F0E" w:rsidRDefault="00D17F0E" w:rsidP="008038BA">
      <w:pPr>
        <w:pStyle w:val="Unidad"/>
      </w:pPr>
    </w:p>
    <w:p w14:paraId="25B7EF0D" w14:textId="77777777" w:rsidR="00D17F0E" w:rsidRDefault="00D17F0E" w:rsidP="008038BA">
      <w:pPr>
        <w:pStyle w:val="Unidad"/>
      </w:pPr>
    </w:p>
    <w:p w14:paraId="1C5A90BA" w14:textId="77777777" w:rsidR="00D17F0E" w:rsidRDefault="00D17F0E" w:rsidP="008038BA">
      <w:pPr>
        <w:pStyle w:val="Unidad"/>
      </w:pPr>
    </w:p>
    <w:p w14:paraId="596F0297" w14:textId="77777777" w:rsidR="00D17F0E" w:rsidRDefault="00D17F0E" w:rsidP="008038BA">
      <w:pPr>
        <w:pStyle w:val="Unidad"/>
      </w:pPr>
    </w:p>
    <w:p w14:paraId="12C33E97" w14:textId="77777777" w:rsidR="00D17F0E" w:rsidRDefault="00D17F0E" w:rsidP="008038BA">
      <w:pPr>
        <w:pStyle w:val="NombreUnidad"/>
      </w:pPr>
    </w:p>
    <w:p w14:paraId="6744D143" w14:textId="77777777" w:rsidR="0026713F" w:rsidRDefault="0026713F" w:rsidP="008038BA">
      <w:pPr>
        <w:pStyle w:val="NombreUnidad"/>
      </w:pPr>
    </w:p>
    <w:p w14:paraId="561CF033" w14:textId="77777777" w:rsidR="0026713F" w:rsidRDefault="0026713F" w:rsidP="00FB2689">
      <w:pPr>
        <w:pStyle w:val="UnidadPortada"/>
      </w:pPr>
    </w:p>
    <w:p w14:paraId="2F37ADD8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614FEBB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7CF57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AE0E20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04B97E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F10758D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57A983D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B2F12DC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F34C5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BC3F42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77A5A8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BEED4A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05FE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04B45E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2C4AE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61252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FDA67E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8D1387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706A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CA7041D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E55A15B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61BEB35" w14:textId="77777777" w:rsidR="00D27929" w:rsidRDefault="00D2792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81B5794" w14:textId="77777777"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BFB7E0A" w14:textId="77777777"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A1F2518" w14:textId="77777777"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DECCEE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689DAE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5D75E02B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25C829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5A7C8E02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760B6A5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544BC290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973FA6E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715B524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57708BF7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13B66DA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8998139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13FF5495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5C88AF" w14:textId="77777777" w:rsidR="00961341" w:rsidRDefault="00911E7D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201</w:t>
      </w:r>
      <w:r w:rsidR="00EA04A7">
        <w:rPr>
          <w:rFonts w:ascii="Arial" w:hAnsi="Arial" w:cs="Arial"/>
          <w:i/>
          <w:iCs/>
          <w:color w:val="231F20"/>
          <w:sz w:val="18"/>
          <w:szCs w:val="18"/>
        </w:rPr>
        <w:t>6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9F4700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017A76D7" w14:textId="77777777" w:rsidR="00FF19D2" w:rsidRDefault="00FF19D2" w:rsidP="008038BA">
      <w:pPr>
        <w:pStyle w:val="Unidad"/>
        <w:rPr>
          <w:sz w:val="52"/>
          <w:szCs w:val="52"/>
        </w:rPr>
      </w:pPr>
    </w:p>
    <w:p w14:paraId="522DD5B8" w14:textId="196A3404" w:rsidR="008117E4" w:rsidRPr="00D658A9" w:rsidRDefault="00197B1A" w:rsidP="008038BA">
      <w:pPr>
        <w:pStyle w:val="Unidad"/>
        <w:rPr>
          <w:sz w:val="52"/>
          <w:szCs w:val="52"/>
        </w:rPr>
      </w:pPr>
      <w:r>
        <w:rPr>
          <w:sz w:val="52"/>
          <w:szCs w:val="52"/>
        </w:rPr>
        <w:t>Gestor de citas web</w:t>
      </w:r>
      <w:r w:rsidR="00D658A9" w:rsidRPr="00D658A9">
        <w:rPr>
          <w:sz w:val="52"/>
          <w:szCs w:val="52"/>
        </w:rPr>
        <w:t xml:space="preserve"> </w:t>
      </w:r>
      <w:r w:rsidR="002A3F10">
        <w:rPr>
          <w:sz w:val="52"/>
          <w:szCs w:val="52"/>
        </w:rPr>
        <w:t xml:space="preserve">fisioterapia </w:t>
      </w:r>
      <w:r w:rsidR="00D658A9" w:rsidRPr="007219E9">
        <w:rPr>
          <w:sz w:val="48"/>
          <w:szCs w:val="52"/>
        </w:rPr>
        <w:t>(DA</w:t>
      </w:r>
      <w:r w:rsidR="009C75E3">
        <w:rPr>
          <w:sz w:val="48"/>
          <w:szCs w:val="52"/>
        </w:rPr>
        <w:t>W</w:t>
      </w:r>
      <w:r w:rsidR="00D658A9" w:rsidRPr="007219E9">
        <w:rPr>
          <w:sz w:val="48"/>
          <w:szCs w:val="52"/>
        </w:rPr>
        <w:t>)</w:t>
      </w:r>
    </w:p>
    <w:p w14:paraId="436CD5DA" w14:textId="77777777" w:rsidR="008117E4" w:rsidRDefault="008117E4" w:rsidP="008117E4">
      <w:pPr>
        <w:pStyle w:val="Nivel1"/>
        <w:rPr>
          <w:sz w:val="48"/>
          <w:szCs w:val="48"/>
        </w:rPr>
      </w:pPr>
    </w:p>
    <w:p w14:paraId="4154E19D" w14:textId="77777777"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14:paraId="70602092" w14:textId="77777777" w:rsidR="00961341" w:rsidRPr="00D658A9" w:rsidRDefault="00B8323F" w:rsidP="007F0F55">
      <w:pPr>
        <w:pStyle w:val="Nivel1"/>
        <w:numPr>
          <w:ilvl w:val="0"/>
          <w:numId w:val="1"/>
        </w:numPr>
      </w:pPr>
      <w:bookmarkStart w:id="0" w:name="_Toc353127501"/>
      <w:r>
        <w:t xml:space="preserve"> </w:t>
      </w:r>
      <w:r w:rsidR="00D658A9" w:rsidRPr="00D658A9">
        <w:t>Descripción</w:t>
      </w:r>
      <w:r w:rsidR="00D27929" w:rsidRPr="00D658A9">
        <w:t xml:space="preserve"> del Proyecto</w:t>
      </w:r>
      <w:bookmarkEnd w:id="0"/>
    </w:p>
    <w:p w14:paraId="32CE6764" w14:textId="77777777" w:rsidR="00765ADF" w:rsidRDefault="00765ADF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</w:p>
    <w:p w14:paraId="7308FFFF" w14:textId="0D3D3DC6" w:rsidR="0084331F" w:rsidRDefault="00672BC0" w:rsidP="00974332">
      <w:pPr>
        <w:pStyle w:val="Texto"/>
      </w:pPr>
      <w:r>
        <w:t>Es un proyecto que trata de solucionar la gestión de citas de una clínica de fisioterapia</w:t>
      </w:r>
      <w:r w:rsidR="00975FFC">
        <w:t xml:space="preserve"> deportiva a domicilio</w:t>
      </w:r>
      <w:r>
        <w:t xml:space="preserve">, para ello vamos a realizar una web totalmente funcional </w:t>
      </w:r>
      <w:r w:rsidR="00772DFE">
        <w:t xml:space="preserve">de cara al cliente </w:t>
      </w:r>
      <w:r>
        <w:t>con</w:t>
      </w:r>
      <w:r w:rsidR="0084331F">
        <w:t>:</w:t>
      </w:r>
    </w:p>
    <w:p w14:paraId="2AD93510" w14:textId="77777777" w:rsidR="0084331F" w:rsidRDefault="0084331F" w:rsidP="007F0F55">
      <w:pPr>
        <w:pStyle w:val="Texto"/>
        <w:numPr>
          <w:ilvl w:val="0"/>
          <w:numId w:val="3"/>
        </w:numPr>
      </w:pPr>
      <w:r>
        <w:t>U</w:t>
      </w:r>
      <w:r w:rsidR="00672BC0">
        <w:t>na página de inicio llamativa y que deja claro su profesionalidad y conocimiento del tema</w:t>
      </w:r>
      <w:r>
        <w:t>.</w:t>
      </w:r>
    </w:p>
    <w:p w14:paraId="3F45CDFA" w14:textId="5143AD0B" w:rsidR="0084331F" w:rsidRDefault="0084331F" w:rsidP="007F0F55">
      <w:pPr>
        <w:pStyle w:val="Texto"/>
        <w:numPr>
          <w:ilvl w:val="0"/>
          <w:numId w:val="3"/>
        </w:numPr>
      </w:pPr>
      <w:r>
        <w:t>U</w:t>
      </w:r>
      <w:r w:rsidR="00C553B5">
        <w:t>na página</w:t>
      </w:r>
      <w:r w:rsidR="00672BC0">
        <w:t xml:space="preserve"> de </w:t>
      </w:r>
      <w:r w:rsidR="00975FFC">
        <w:t>“¿Dónde trabajamos?”</w:t>
      </w:r>
      <w:r w:rsidR="00672BC0">
        <w:t xml:space="preserve"> donde veremos </w:t>
      </w:r>
      <w:r w:rsidR="00975FFC">
        <w:t>los lugares en donde se ofrece el servicio</w:t>
      </w:r>
      <w:r>
        <w:t>.</w:t>
      </w:r>
    </w:p>
    <w:p w14:paraId="2DBD0DA0" w14:textId="77777777" w:rsidR="0084331F" w:rsidRDefault="0084331F" w:rsidP="007F0F55">
      <w:pPr>
        <w:pStyle w:val="Texto"/>
        <w:numPr>
          <w:ilvl w:val="0"/>
          <w:numId w:val="3"/>
        </w:numPr>
      </w:pPr>
      <w:r>
        <w:t>Una página de contacto</w:t>
      </w:r>
      <w:r w:rsidR="00975FFC">
        <w:t xml:space="preserve"> con los demás datos relevantes de la empresa (correo, teléfono, un formulario de consulta…)</w:t>
      </w:r>
    </w:p>
    <w:p w14:paraId="51620E13" w14:textId="1BA11BAB" w:rsidR="00772DFE" w:rsidRDefault="0084331F" w:rsidP="007F0F55">
      <w:pPr>
        <w:pStyle w:val="Texto"/>
        <w:numPr>
          <w:ilvl w:val="0"/>
          <w:numId w:val="3"/>
        </w:numPr>
      </w:pPr>
      <w:r>
        <w:t>Una página con</w:t>
      </w:r>
      <w:r w:rsidR="00672BC0">
        <w:t xml:space="preserve"> los servicios que va a ofrecer nuestra clínica de fisioterapia</w:t>
      </w:r>
      <w:r w:rsidR="0083155D">
        <w:t>, con las tarifas y los bonos que se pueden elegir</w:t>
      </w:r>
      <w:r w:rsidR="00C553B5">
        <w:t xml:space="preserve"> y la opción de directamente pedir cita.</w:t>
      </w:r>
    </w:p>
    <w:p w14:paraId="2963D61A" w14:textId="6D4266F4" w:rsidR="0083155D" w:rsidRDefault="0083155D" w:rsidP="007F0F55">
      <w:pPr>
        <w:pStyle w:val="Texto"/>
        <w:numPr>
          <w:ilvl w:val="0"/>
          <w:numId w:val="3"/>
        </w:numPr>
      </w:pPr>
      <w:r>
        <w:t xml:space="preserve">Y </w:t>
      </w:r>
      <w:r w:rsidR="00772DFE">
        <w:t>una página</w:t>
      </w:r>
      <w:r>
        <w:t xml:space="preserve"> </w:t>
      </w:r>
      <w:r w:rsidR="00C553B5">
        <w:t xml:space="preserve">de citas vistosa, </w:t>
      </w:r>
      <w:r>
        <w:t xml:space="preserve">donde vamos a poder </w:t>
      </w:r>
      <w:r w:rsidR="00772DFE">
        <w:t>reserva</w:t>
      </w:r>
      <w:r>
        <w:t>r nuestra cita directamente online,</w:t>
      </w:r>
      <w:r w:rsidR="00772DFE">
        <w:t xml:space="preserve"> como pacientes,</w:t>
      </w:r>
      <w:r>
        <w:t xml:space="preserve"> sin necesidad de llamar por teléfono o ponerse en contacto de otra manera</w:t>
      </w:r>
      <w:r w:rsidR="00C553B5">
        <w:t xml:space="preserve"> y de una manera rapidísima, a</w:t>
      </w:r>
      <w:r w:rsidR="00772DFE">
        <w:t>ccediendo a</w:t>
      </w:r>
      <w:r w:rsidR="008E2F35">
        <w:t>l fisioterapeuta que elijamos,</w:t>
      </w:r>
      <w:r w:rsidR="00772DFE">
        <w:t xml:space="preserve"> </w:t>
      </w:r>
      <w:r w:rsidR="008E2F35">
        <w:t xml:space="preserve">después elegimos una fecha en </w:t>
      </w:r>
      <w:r w:rsidR="00772DFE">
        <w:t>un calendario, el</w:t>
      </w:r>
      <w:r w:rsidR="008E2F35">
        <w:t>egimos</w:t>
      </w:r>
      <w:r w:rsidR="00772DFE">
        <w:t xml:space="preserve"> día y hora en base a las disponibles.</w:t>
      </w:r>
    </w:p>
    <w:p w14:paraId="62E8A10D" w14:textId="44FAB760" w:rsidR="00C553B5" w:rsidRDefault="00C553B5" w:rsidP="007F0F55">
      <w:pPr>
        <w:pStyle w:val="Texto"/>
        <w:numPr>
          <w:ilvl w:val="0"/>
          <w:numId w:val="3"/>
        </w:numPr>
      </w:pPr>
      <w:r>
        <w:t>Un apartado donde podemos iniciar sesión y vamos a poder ver y modificar nuestras citas al loguearnos, vamos a ver nuestros bonos (si tenemos</w:t>
      </w:r>
      <w:r w:rsidR="00D8720F">
        <w:t xml:space="preserve"> o comprarlos)</w:t>
      </w:r>
      <w:r>
        <w:t xml:space="preserve">, </w:t>
      </w:r>
      <w:r w:rsidR="008E2F35">
        <w:t xml:space="preserve">añadir algún método de pago, </w:t>
      </w:r>
      <w:r>
        <w:t>e incluso algún informe.</w:t>
      </w:r>
    </w:p>
    <w:p w14:paraId="04D0D02D" w14:textId="14EC9ABD" w:rsidR="00125F98" w:rsidRDefault="00125F98" w:rsidP="00125F98">
      <w:pPr>
        <w:pStyle w:val="Texto"/>
      </w:pPr>
      <w:r>
        <w:t>Además</w:t>
      </w:r>
      <w:r w:rsidR="008E2F35">
        <w:t>,</w:t>
      </w:r>
      <w:r>
        <w:t xml:space="preserve"> </w:t>
      </w:r>
      <w:r w:rsidR="00254B13">
        <w:t>podemos</w:t>
      </w:r>
      <w:r w:rsidR="00EA35D7">
        <w:t xml:space="preserve"> iniciar sesión </w:t>
      </w:r>
      <w:r w:rsidR="00254B13">
        <w:t>como administradores y veremos la parte oculta al cliente,</w:t>
      </w:r>
      <w:r w:rsidR="00EA35D7">
        <w:t xml:space="preserve"> donde todo será diferente y tendremos acceso a</w:t>
      </w:r>
      <w:r w:rsidR="00D8720F">
        <w:t>l calendario con las citas para poder confirmar, eliminar</w:t>
      </w:r>
      <w:r w:rsidR="008E2F35">
        <w:t xml:space="preserve">, quitar, </w:t>
      </w:r>
      <w:r w:rsidR="005C2CFB">
        <w:t xml:space="preserve">desactivar o </w:t>
      </w:r>
      <w:r w:rsidR="008E2F35">
        <w:t>añadir horas</w:t>
      </w:r>
      <w:r w:rsidR="00D8720F">
        <w:t>…etc, tendremos la opción de activar o desactivar bonos, realizar alguna oferta en las tarifas, ver los usuarios registrados con sus datos correspondientes y poder añadirles informes de evolución.</w:t>
      </w:r>
    </w:p>
    <w:p w14:paraId="08073E16" w14:textId="77777777" w:rsidR="00672BC0" w:rsidRDefault="00672BC0" w:rsidP="008E2F35">
      <w:pPr>
        <w:pStyle w:val="Texto"/>
        <w:ind w:left="0"/>
      </w:pPr>
    </w:p>
    <w:p w14:paraId="4E635325" w14:textId="77777777" w:rsidR="00E33605" w:rsidRDefault="00E33605" w:rsidP="00974332">
      <w:pPr>
        <w:pStyle w:val="Texto"/>
      </w:pPr>
    </w:p>
    <w:p w14:paraId="5379834A" w14:textId="77777777" w:rsidR="00D27929" w:rsidRPr="00CC09F1" w:rsidRDefault="00B8323F" w:rsidP="007F0F55">
      <w:pPr>
        <w:pStyle w:val="Nivel1"/>
        <w:numPr>
          <w:ilvl w:val="0"/>
          <w:numId w:val="1"/>
        </w:numPr>
      </w:pPr>
      <w:bookmarkStart w:id="1" w:name="_Toc353127502"/>
      <w:r>
        <w:t xml:space="preserve"> </w:t>
      </w:r>
      <w:r w:rsidR="00D27929" w:rsidRPr="00D658A9">
        <w:t>Justificación y finalidad del tema propuesto</w:t>
      </w:r>
      <w:bookmarkEnd w:id="1"/>
    </w:p>
    <w:p w14:paraId="77AE8758" w14:textId="77777777" w:rsidR="00D27929" w:rsidRDefault="00D27929" w:rsidP="00D27929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</w:p>
    <w:p w14:paraId="2D8B435B" w14:textId="77777777" w:rsidR="00B8207C" w:rsidRDefault="00493242" w:rsidP="00B8207C">
      <w:pPr>
        <w:pStyle w:val="Texto"/>
        <w:ind w:firstLine="605"/>
      </w:pPr>
      <w:r>
        <w:t>Creo que es un proyecto super útil</w:t>
      </w:r>
      <w:r w:rsidR="00BD04D9">
        <w:t xml:space="preserve"> y moderno que pretende ser innovador en la gestión de citas</w:t>
      </w:r>
      <w:r w:rsidR="004E3D8B">
        <w:t xml:space="preserve">. Es un paso al frente en la facilidad de contratación de servicios. </w:t>
      </w:r>
    </w:p>
    <w:p w14:paraId="0628212F" w14:textId="66A20E29" w:rsidR="00493242" w:rsidRDefault="00B8207C" w:rsidP="00B8207C">
      <w:pPr>
        <w:pStyle w:val="Texto"/>
        <w:ind w:firstLine="605"/>
      </w:pPr>
      <w:r>
        <w:t>V</w:t>
      </w:r>
      <w:r w:rsidR="004E3D8B">
        <w:t xml:space="preserve">amos a conseguir que un usuario no este mirando todas las páginas que encuentra en la web de lo mismo, en las que tiene que llamar para pedir una cita y adaptarse a ellos, sino que con un simple registro va a ser capaz de elegir la persona </w:t>
      </w:r>
      <w:r>
        <w:t>con la que</w:t>
      </w:r>
      <w:r w:rsidR="004E3D8B">
        <w:t xml:space="preserve"> quiere </w:t>
      </w:r>
      <w:r>
        <w:t>contactar y recibir el servicio y</w:t>
      </w:r>
      <w:r w:rsidR="00D50704">
        <w:t>,</w:t>
      </w:r>
      <w:r>
        <w:t xml:space="preserve"> además, va a acceder directamente a su horario para poder pedirle una reserva en la hora que a él mejor le convenga y hacer la reserva. Sin duda un salto en la conversión de “posible paciente” a “paciente”.</w:t>
      </w:r>
    </w:p>
    <w:p w14:paraId="7D8C470F" w14:textId="68056010" w:rsidR="00B8207C" w:rsidRDefault="00B8207C" w:rsidP="00D27929">
      <w:pPr>
        <w:pStyle w:val="Texto"/>
      </w:pPr>
      <w:r>
        <w:lastRenderedPageBreak/>
        <w:tab/>
        <w:t>Voy a usar como sistema operativo Windows</w:t>
      </w:r>
      <w:r w:rsidR="0040697C">
        <w:t xml:space="preserve"> 10, por la facilidad de que ya está instalado por defecto en e</w:t>
      </w:r>
      <w:r w:rsidR="00597517">
        <w:t>l ordenador de escritorio</w:t>
      </w:r>
      <w:r w:rsidR="0040697C">
        <w:t>, aunque perfectamente se podría usar Linux y no descarto poder hacerlo</w:t>
      </w:r>
      <w:r w:rsidR="002C230A">
        <w:t xml:space="preserve"> a través de Mint o Manjaro, </w:t>
      </w:r>
      <w:r w:rsidR="00597517">
        <w:t>(este último instalado en mi portátil). Voy a usar de lado del cliente HTML, JavaScript y puro CSS, sin necesidad de BOOTSTRAP (que en mi caso no me gusta en exceso y creo que complica más de lo necesario el código)</w:t>
      </w:r>
      <w:r w:rsidR="00826EFB">
        <w:t xml:space="preserve"> y a lo mejor usar alguna librería de JavaScript</w:t>
      </w:r>
      <w:r w:rsidR="00597517">
        <w:t xml:space="preserve">. Del lado del servidor todavía estoy dudando si implementar PHP </w:t>
      </w:r>
      <w:r w:rsidR="00C10127">
        <w:t xml:space="preserve">usando la pila </w:t>
      </w:r>
      <w:r w:rsidR="00925EB6">
        <w:t>XAMPP</w:t>
      </w:r>
      <w:r w:rsidR="00784C4F">
        <w:t xml:space="preserve">/LAMP, con MariaDb; </w:t>
      </w:r>
      <w:r w:rsidR="00597517">
        <w:t xml:space="preserve">o </w:t>
      </w:r>
      <w:r w:rsidR="00784C4F">
        <w:t xml:space="preserve">trabajar con </w:t>
      </w:r>
      <w:r w:rsidR="005C2CFB">
        <w:t>Python,</w:t>
      </w:r>
      <w:r w:rsidR="00784C4F">
        <w:t xml:space="preserve"> aunque aquí la curva de aprendizaje todavía es algo acentuada…</w:t>
      </w:r>
    </w:p>
    <w:p w14:paraId="3BC7001D" w14:textId="13C91A7F" w:rsidR="00FF19D2" w:rsidRDefault="00FF19D2" w:rsidP="00D27929">
      <w:pPr>
        <w:pStyle w:val="Texto"/>
      </w:pPr>
    </w:p>
    <w:p w14:paraId="250A2932" w14:textId="77777777" w:rsidR="00826EFB" w:rsidRDefault="00826EFB" w:rsidP="00D27929">
      <w:pPr>
        <w:pStyle w:val="Texto"/>
      </w:pPr>
    </w:p>
    <w:p w14:paraId="5C5C203D" w14:textId="77777777" w:rsidR="00D27929" w:rsidRPr="00D658A9" w:rsidRDefault="00D27929" w:rsidP="007F0F55">
      <w:pPr>
        <w:pStyle w:val="Nivel1"/>
        <w:numPr>
          <w:ilvl w:val="0"/>
          <w:numId w:val="1"/>
        </w:numPr>
      </w:pPr>
      <w:bookmarkStart w:id="2" w:name="_Toc353127503"/>
      <w:r w:rsidRPr="00D658A9">
        <w:t>Objetivos</w:t>
      </w:r>
      <w:bookmarkEnd w:id="2"/>
    </w:p>
    <w:p w14:paraId="554DBDD8" w14:textId="77777777" w:rsidR="00D27929" w:rsidRDefault="00D27929" w:rsidP="00D27929">
      <w:pPr>
        <w:pStyle w:val="Texto"/>
      </w:pPr>
    </w:p>
    <w:p w14:paraId="4E994E4F" w14:textId="321676FC" w:rsidR="00553824" w:rsidRDefault="00F125FA" w:rsidP="009330E1">
      <w:pPr>
        <w:pStyle w:val="Texto"/>
      </w:pPr>
      <w:r>
        <w:t>Nuestros objetivos serán:</w:t>
      </w:r>
    </w:p>
    <w:p w14:paraId="22DF7D56" w14:textId="134FD08D" w:rsidR="00F125FA" w:rsidRDefault="00F125FA" w:rsidP="007F0F55">
      <w:pPr>
        <w:pStyle w:val="Texto"/>
        <w:numPr>
          <w:ilvl w:val="0"/>
          <w:numId w:val="4"/>
        </w:numPr>
      </w:pPr>
      <w:r>
        <w:t>Digitalizar</w:t>
      </w:r>
      <w:r w:rsidR="00617D23">
        <w:t xml:space="preserve"> </w:t>
      </w:r>
      <w:r>
        <w:t>la petición de citas.</w:t>
      </w:r>
    </w:p>
    <w:p w14:paraId="0C9A103E" w14:textId="25936F51" w:rsidR="00F125FA" w:rsidRDefault="00754AB1" w:rsidP="007F0F55">
      <w:pPr>
        <w:pStyle w:val="Texto"/>
        <w:numPr>
          <w:ilvl w:val="0"/>
          <w:numId w:val="4"/>
        </w:numPr>
      </w:pPr>
      <w:r>
        <w:t>Facilitar el proceso de reserva de la cita.</w:t>
      </w:r>
    </w:p>
    <w:p w14:paraId="24224F11" w14:textId="6CEA6BE5" w:rsidR="00754AB1" w:rsidRDefault="00754AB1" w:rsidP="007F0F55">
      <w:pPr>
        <w:pStyle w:val="Texto"/>
        <w:numPr>
          <w:ilvl w:val="0"/>
          <w:numId w:val="4"/>
        </w:numPr>
      </w:pPr>
      <w:r>
        <w:t>Elección del servicio.</w:t>
      </w:r>
    </w:p>
    <w:p w14:paraId="783A133E" w14:textId="623DC057" w:rsidR="00754AB1" w:rsidRDefault="00754AB1" w:rsidP="007F0F55">
      <w:pPr>
        <w:pStyle w:val="Texto"/>
        <w:numPr>
          <w:ilvl w:val="0"/>
          <w:numId w:val="4"/>
        </w:numPr>
      </w:pPr>
      <w:r>
        <w:t>Posibilidad de elegir profesional de manera sencilla.</w:t>
      </w:r>
    </w:p>
    <w:p w14:paraId="063ACF3D" w14:textId="53AF560D" w:rsidR="00754AB1" w:rsidRDefault="00754AB1" w:rsidP="007F0F55">
      <w:pPr>
        <w:pStyle w:val="Texto"/>
        <w:numPr>
          <w:ilvl w:val="0"/>
          <w:numId w:val="4"/>
        </w:numPr>
      </w:pPr>
      <w:r>
        <w:t>Implementar una pasarela de pagos para la compra de bonos y servicios.</w:t>
      </w:r>
    </w:p>
    <w:p w14:paraId="08851189" w14:textId="607B5ED8" w:rsidR="00E16548" w:rsidRDefault="00E16548" w:rsidP="007F0F55">
      <w:pPr>
        <w:pStyle w:val="Texto"/>
        <w:numPr>
          <w:ilvl w:val="0"/>
          <w:numId w:val="4"/>
        </w:numPr>
      </w:pPr>
      <w:r>
        <w:t>Dentro de nuestros bonos, ver las sesiones que nos quedan.</w:t>
      </w:r>
    </w:p>
    <w:p w14:paraId="38C3F1CA" w14:textId="3D97507C" w:rsidR="00754AB1" w:rsidRDefault="00C904BA" w:rsidP="007F0F55">
      <w:pPr>
        <w:pStyle w:val="Texto"/>
        <w:numPr>
          <w:ilvl w:val="0"/>
          <w:numId w:val="4"/>
        </w:numPr>
      </w:pPr>
      <w:r>
        <w:t>Configurar</w:t>
      </w:r>
      <w:r w:rsidR="00754AB1">
        <w:t xml:space="preserve"> un método </w:t>
      </w:r>
      <w:r>
        <w:t xml:space="preserve">para habilitar una forma </w:t>
      </w:r>
      <w:r w:rsidR="00754AB1">
        <w:t>de pago</w:t>
      </w:r>
      <w:r>
        <w:t xml:space="preserve"> habitual</w:t>
      </w:r>
      <w:r w:rsidR="00754AB1">
        <w:t>.</w:t>
      </w:r>
    </w:p>
    <w:p w14:paraId="0066757C" w14:textId="7568061B" w:rsidR="00754AB1" w:rsidRDefault="00754AB1" w:rsidP="007F0F55">
      <w:pPr>
        <w:pStyle w:val="Texto"/>
        <w:numPr>
          <w:ilvl w:val="0"/>
          <w:numId w:val="4"/>
        </w:numPr>
      </w:pPr>
      <w:r>
        <w:t>Posibilitar el seguimiento mediante informes.</w:t>
      </w:r>
    </w:p>
    <w:p w14:paraId="32BF2DCC" w14:textId="70F77E6F" w:rsidR="00C904BA" w:rsidRDefault="00C904BA" w:rsidP="007F0F55">
      <w:pPr>
        <w:pStyle w:val="Texto"/>
        <w:numPr>
          <w:ilvl w:val="0"/>
          <w:numId w:val="4"/>
        </w:numPr>
      </w:pPr>
      <w:r>
        <w:t>Facilitar la elección de ofertas de la web según la fecha (temporadas bajas haciendo ofertas) y la demanda.</w:t>
      </w:r>
    </w:p>
    <w:p w14:paraId="61BA5CE9" w14:textId="5B18B447" w:rsidR="00C904BA" w:rsidRDefault="00C904BA" w:rsidP="007F0F55">
      <w:pPr>
        <w:pStyle w:val="Texto"/>
        <w:numPr>
          <w:ilvl w:val="0"/>
          <w:numId w:val="4"/>
        </w:numPr>
      </w:pPr>
      <w:r>
        <w:t>Facilidad de cambio de precios.</w:t>
      </w:r>
    </w:p>
    <w:p w14:paraId="5DC8FB8E" w14:textId="694D667A" w:rsidR="00D352E5" w:rsidRDefault="00D352E5" w:rsidP="007F0F55">
      <w:pPr>
        <w:pStyle w:val="Texto"/>
        <w:numPr>
          <w:ilvl w:val="0"/>
          <w:numId w:val="4"/>
        </w:numPr>
      </w:pPr>
      <w:r>
        <w:t>Fidelización del paciente con correos informativos y ofertas</w:t>
      </w:r>
    </w:p>
    <w:p w14:paraId="37248BAA" w14:textId="77777777" w:rsidR="00553824" w:rsidRDefault="00553824" w:rsidP="009330E1">
      <w:pPr>
        <w:pStyle w:val="Texto"/>
      </w:pPr>
    </w:p>
    <w:p w14:paraId="5F90E6E4" w14:textId="77777777" w:rsidR="00EA04A7" w:rsidRDefault="00EA04A7" w:rsidP="00D27929">
      <w:pPr>
        <w:pStyle w:val="Texto"/>
      </w:pPr>
    </w:p>
    <w:p w14:paraId="54F6A7DF" w14:textId="77777777" w:rsidR="00D27929" w:rsidRPr="00D658A9" w:rsidRDefault="00B8323F" w:rsidP="007F0F55">
      <w:pPr>
        <w:pStyle w:val="Nivel1"/>
        <w:numPr>
          <w:ilvl w:val="0"/>
          <w:numId w:val="1"/>
        </w:numPr>
      </w:pPr>
      <w:bookmarkStart w:id="3" w:name="_Toc353127504"/>
      <w:r>
        <w:t xml:space="preserve"> </w:t>
      </w:r>
      <w:r w:rsidR="00D27929" w:rsidRPr="00D658A9">
        <w:t>Recursos a utilizar: hardware y software</w:t>
      </w:r>
      <w:bookmarkEnd w:id="3"/>
      <w:r w:rsidR="00D27929" w:rsidRPr="00D658A9">
        <w:t xml:space="preserve"> </w:t>
      </w:r>
    </w:p>
    <w:p w14:paraId="1592F732" w14:textId="77777777" w:rsidR="00D27929" w:rsidRDefault="00D27929" w:rsidP="00D27929">
      <w:pPr>
        <w:pStyle w:val="Texto"/>
      </w:pPr>
    </w:p>
    <w:p w14:paraId="38922282" w14:textId="25F16578" w:rsidR="00254B13" w:rsidRDefault="00A9446A" w:rsidP="00D27929">
      <w:pPr>
        <w:pStyle w:val="Texto"/>
      </w:pPr>
      <w:r>
        <w:t xml:space="preserve">Como </w:t>
      </w:r>
      <w:r w:rsidR="004C06BB">
        <w:t>recursos</w:t>
      </w:r>
      <w:r>
        <w:t xml:space="preserve"> </w:t>
      </w:r>
      <w:r w:rsidR="004C06BB">
        <w:t xml:space="preserve">que vamos a utilizar para la elaboración del proyecto, podemos distinguir las herramientas </w:t>
      </w:r>
      <w:r>
        <w:t>hardware</w:t>
      </w:r>
      <w:r w:rsidR="004C06BB">
        <w:t>, como va a ser el ordenador que usaremos, que en este caso es un ordenador portátil</w:t>
      </w:r>
      <w:r w:rsidR="00493242">
        <w:t xml:space="preserve"> </w:t>
      </w:r>
      <w:r w:rsidR="00D40AA8">
        <w:t xml:space="preserve">Intel Core 7, </w:t>
      </w:r>
      <w:r w:rsidR="00220A1F">
        <w:t>conectado a la red a través del Wi-Fi</w:t>
      </w:r>
      <w:r w:rsidR="005C2CFB">
        <w:t>, con dos sistemas operativos compartiendo disco duro (Manjoro y Windows 10)</w:t>
      </w:r>
      <w:r w:rsidR="00254B13">
        <w:t xml:space="preserve"> o un ordenador de escritorio</w:t>
      </w:r>
      <w:r w:rsidR="00D40AA8">
        <w:t xml:space="preserve"> AMD Ryzen 7</w:t>
      </w:r>
      <w:r w:rsidR="00254B13">
        <w:t xml:space="preserve"> con Windows 10</w:t>
      </w:r>
      <w:r w:rsidR="00220A1F">
        <w:t xml:space="preserve">. </w:t>
      </w:r>
    </w:p>
    <w:p w14:paraId="049D7FB3" w14:textId="65BBB9A4" w:rsidR="003B05A2" w:rsidRDefault="00220A1F" w:rsidP="00D27929">
      <w:pPr>
        <w:pStyle w:val="Texto"/>
      </w:pPr>
      <w:r>
        <w:t>Vamos</w:t>
      </w:r>
      <w:r w:rsidR="003B05A2">
        <w:t xml:space="preserve"> a</w:t>
      </w:r>
      <w:r w:rsidR="00254B13">
        <w:t xml:space="preserve"> u</w:t>
      </w:r>
      <w:r w:rsidR="003B05A2">
        <w:t>sar también diferentes herramientas de software como son:</w:t>
      </w:r>
    </w:p>
    <w:p w14:paraId="56CA0705" w14:textId="5127CF07" w:rsidR="003B05A2" w:rsidRDefault="003B05A2" w:rsidP="007F0F55">
      <w:pPr>
        <w:pStyle w:val="Texto"/>
        <w:numPr>
          <w:ilvl w:val="0"/>
          <w:numId w:val="5"/>
        </w:numPr>
      </w:pPr>
      <w:r>
        <w:t>Visual Studio Code, como el editor de texto que usaremos por defecto, aunque de vez en cuando usaré por comodid</w:t>
      </w:r>
      <w:r w:rsidR="00784C4F">
        <w:t>ad</w:t>
      </w:r>
      <w:r>
        <w:t xml:space="preserve"> Notepadd ++</w:t>
      </w:r>
      <w:r w:rsidR="004657B8">
        <w:t>, Netbeans si uso Php,</w:t>
      </w:r>
      <w:r w:rsidR="00254B13">
        <w:t xml:space="preserve"> o la CMD</w:t>
      </w:r>
      <w:r w:rsidR="004657B8">
        <w:t>.</w:t>
      </w:r>
    </w:p>
    <w:p w14:paraId="78F5B742" w14:textId="71DF29CC" w:rsidR="003B05A2" w:rsidRDefault="003B05A2" w:rsidP="007F0F55">
      <w:pPr>
        <w:pStyle w:val="Texto"/>
        <w:numPr>
          <w:ilvl w:val="0"/>
          <w:numId w:val="5"/>
        </w:numPr>
      </w:pPr>
      <w:r>
        <w:t>X</w:t>
      </w:r>
      <w:r w:rsidR="00784C4F">
        <w:t>AMPP/LAMPP -&gt; Windows/Linux, Apache, MariaDb, PHP/Python</w:t>
      </w:r>
    </w:p>
    <w:p w14:paraId="72057C5D" w14:textId="2A4D212D" w:rsidR="003B05A2" w:rsidRDefault="00133161" w:rsidP="004657B8">
      <w:pPr>
        <w:pStyle w:val="Texto"/>
        <w:numPr>
          <w:ilvl w:val="0"/>
          <w:numId w:val="5"/>
        </w:numPr>
      </w:pPr>
      <w:r>
        <w:t>Dependiendo del tiempo de desarrollo se utilizará algún CMS como WordPress o Django, p</w:t>
      </w:r>
      <w:r w:rsidR="004657B8">
        <w:t>ara tener acceso a algún plugin o componente, p</w:t>
      </w:r>
      <w:r>
        <w:t>ero la idea principal es desarrol</w:t>
      </w:r>
      <w:r w:rsidR="004657B8">
        <w:t>larlo sin CMS.</w:t>
      </w:r>
    </w:p>
    <w:p w14:paraId="6BFE7A83" w14:textId="31F727D0" w:rsidR="004657B8" w:rsidRDefault="004657B8" w:rsidP="004657B8">
      <w:pPr>
        <w:pStyle w:val="Texto"/>
        <w:numPr>
          <w:ilvl w:val="0"/>
          <w:numId w:val="5"/>
        </w:numPr>
      </w:pPr>
      <w:r>
        <w:t>Alguna librería como JQuery o React (para hacer la aplicación), están en las opciones pero la idea es no usarlas.</w:t>
      </w:r>
    </w:p>
    <w:p w14:paraId="71BF31D3" w14:textId="0B90C109" w:rsidR="004657B8" w:rsidRDefault="004657B8" w:rsidP="004657B8">
      <w:pPr>
        <w:pStyle w:val="Texto"/>
        <w:numPr>
          <w:ilvl w:val="0"/>
          <w:numId w:val="5"/>
        </w:numPr>
      </w:pPr>
      <w:r>
        <w:t>Git y Github.</w:t>
      </w:r>
    </w:p>
    <w:p w14:paraId="4B4A264C" w14:textId="1977937A" w:rsidR="004657B8" w:rsidRDefault="008E33F3" w:rsidP="004657B8">
      <w:pPr>
        <w:pStyle w:val="Texto"/>
        <w:numPr>
          <w:ilvl w:val="0"/>
          <w:numId w:val="5"/>
        </w:numPr>
      </w:pPr>
      <w:r>
        <w:t xml:space="preserve">Phpdocumentor para comentar si finalmente se realiza el código con PHP o </w:t>
      </w:r>
      <w:r>
        <w:lastRenderedPageBreak/>
        <w:t>Sphinx con Python.</w:t>
      </w:r>
    </w:p>
    <w:p w14:paraId="1B616C3D" w14:textId="5E9FA457" w:rsidR="008E33F3" w:rsidRDefault="008E33F3" w:rsidP="004657B8">
      <w:pPr>
        <w:pStyle w:val="Texto"/>
        <w:numPr>
          <w:ilvl w:val="0"/>
          <w:numId w:val="5"/>
        </w:numPr>
      </w:pPr>
      <w:r>
        <w:t>Alguna aplicación de calendario como podría ser Google Calendar.</w:t>
      </w:r>
    </w:p>
    <w:p w14:paraId="2D707799" w14:textId="3DD306A3" w:rsidR="00357AD0" w:rsidRDefault="00357AD0" w:rsidP="004657B8">
      <w:pPr>
        <w:pStyle w:val="Texto"/>
        <w:numPr>
          <w:ilvl w:val="0"/>
          <w:numId w:val="5"/>
        </w:numPr>
      </w:pPr>
      <w:r>
        <w:t>Gimp para modificar alguna imagen, cambiarle la resolución</w:t>
      </w:r>
    </w:p>
    <w:p w14:paraId="5E8D9FB1" w14:textId="79921967" w:rsidR="00357AD0" w:rsidRDefault="00404D10" w:rsidP="004657B8">
      <w:pPr>
        <w:pStyle w:val="Texto"/>
        <w:numPr>
          <w:ilvl w:val="0"/>
          <w:numId w:val="5"/>
        </w:numPr>
      </w:pPr>
      <w:r>
        <w:t>Usaremos el paquete Office.</w:t>
      </w:r>
    </w:p>
    <w:p w14:paraId="63D4BB58" w14:textId="7665E218" w:rsidR="005C2CFB" w:rsidRDefault="005C2CFB" w:rsidP="004657B8">
      <w:pPr>
        <w:pStyle w:val="Texto"/>
        <w:numPr>
          <w:ilvl w:val="0"/>
          <w:numId w:val="5"/>
        </w:numPr>
      </w:pPr>
      <w:r>
        <w:t>Y FTP para subir los archivos a un hosting compartido, que en mi caso será Hostinger.</w:t>
      </w:r>
    </w:p>
    <w:p w14:paraId="3D9FA090" w14:textId="4FB82029" w:rsidR="00B7420F" w:rsidRDefault="00B7420F" w:rsidP="004657B8">
      <w:pPr>
        <w:pStyle w:val="Texto"/>
        <w:numPr>
          <w:ilvl w:val="0"/>
          <w:numId w:val="5"/>
        </w:numPr>
      </w:pPr>
      <w:r>
        <w:t>Ninjamock</w:t>
      </w:r>
      <w:r w:rsidR="00092300">
        <w:t xml:space="preserve"> o algún programa</w:t>
      </w:r>
      <w:r>
        <w:t xml:space="preserve"> para el borrador de la p</w:t>
      </w:r>
      <w:r w:rsidR="00092300">
        <w:t>á</w:t>
      </w:r>
      <w:r>
        <w:t>gina web</w:t>
      </w:r>
      <w:r w:rsidR="00092300">
        <w:t>.</w:t>
      </w:r>
    </w:p>
    <w:p w14:paraId="2265B76B" w14:textId="26D804DA" w:rsidR="00B7420F" w:rsidRDefault="00B7420F" w:rsidP="00B7420F">
      <w:pPr>
        <w:pStyle w:val="Texto"/>
      </w:pPr>
      <w:r>
        <w:br/>
        <w:t>Además</w:t>
      </w:r>
      <w:r w:rsidR="006A5F3B">
        <w:t>,</w:t>
      </w:r>
      <w:r>
        <w:t xml:space="preserve"> usaré varias páginas de directorios de imágenes, de fuentes, de colores e imágenes vectoriales.</w:t>
      </w:r>
    </w:p>
    <w:p w14:paraId="23993B4D" w14:textId="4884D00A" w:rsidR="00A9446A" w:rsidRDefault="00A9446A" w:rsidP="00D27929">
      <w:pPr>
        <w:pStyle w:val="Texto"/>
      </w:pPr>
    </w:p>
    <w:p w14:paraId="4D91B9C7" w14:textId="77777777" w:rsidR="002A6575" w:rsidRDefault="002A6575" w:rsidP="00D40AA8">
      <w:pPr>
        <w:pStyle w:val="Texto"/>
        <w:ind w:left="0"/>
      </w:pPr>
    </w:p>
    <w:p w14:paraId="2D91082B" w14:textId="77777777" w:rsidR="002E46EB" w:rsidRDefault="002E46EB" w:rsidP="002E46EB">
      <w:pPr>
        <w:pStyle w:val="Texto"/>
      </w:pPr>
    </w:p>
    <w:p w14:paraId="2FF32A3F" w14:textId="77777777" w:rsidR="002E46EB" w:rsidRDefault="002E46EB" w:rsidP="002E46EB">
      <w:pPr>
        <w:pStyle w:val="Texto"/>
      </w:pPr>
    </w:p>
    <w:sectPr w:rsidR="002E46EB" w:rsidSect="00D27929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3251" w14:textId="77777777" w:rsidR="001A4D01" w:rsidRDefault="001A4D01">
      <w:pPr>
        <w:spacing w:after="0" w:line="240" w:lineRule="auto"/>
      </w:pPr>
      <w:r>
        <w:separator/>
      </w:r>
    </w:p>
  </w:endnote>
  <w:endnote w:type="continuationSeparator" w:id="0">
    <w:p w14:paraId="175A92F0" w14:textId="77777777" w:rsidR="001A4D01" w:rsidRDefault="001A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1471" w14:textId="77777777" w:rsidR="00703237" w:rsidRPr="00336AFF" w:rsidRDefault="00974332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color w:val="A6A6A6" w:themeColor="background1" w:themeShade="A6"/>
        <w:sz w:val="16"/>
        <w:szCs w:val="16"/>
        <w:u w:val="single" w:color="244061" w:themeColor="accent1" w:themeShade="80"/>
      </w:rPr>
      <w:t>[NOMBRE DEL ALUMNO] [CICLO]</w:t>
    </w:r>
    <w:r w:rsidR="00703237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9C75E3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2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F89D3" w14:textId="77777777" w:rsidR="001A4D01" w:rsidRDefault="001A4D01">
      <w:pPr>
        <w:spacing w:after="0" w:line="240" w:lineRule="auto"/>
      </w:pPr>
      <w:r>
        <w:separator/>
      </w:r>
    </w:p>
  </w:footnote>
  <w:footnote w:type="continuationSeparator" w:id="0">
    <w:p w14:paraId="05794224" w14:textId="77777777" w:rsidR="001A4D01" w:rsidRDefault="001A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FE79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59140E16" wp14:editId="716D554E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E8015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BB4"/>
    <w:multiLevelType w:val="hybridMultilevel"/>
    <w:tmpl w:val="D9BEE38A"/>
    <w:lvl w:ilvl="0" w:tplc="0C0A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" w15:restartNumberingAfterBreak="0">
    <w:nsid w:val="080856BF"/>
    <w:multiLevelType w:val="hybridMultilevel"/>
    <w:tmpl w:val="715A0A0E"/>
    <w:lvl w:ilvl="0" w:tplc="0C0A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" w15:restartNumberingAfterBreak="0">
    <w:nsid w:val="385D0434"/>
    <w:multiLevelType w:val="hybridMultilevel"/>
    <w:tmpl w:val="BD004EC6"/>
    <w:lvl w:ilvl="0" w:tplc="0C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68C63E14"/>
    <w:multiLevelType w:val="hybridMultilevel"/>
    <w:tmpl w:val="AEF6A404"/>
    <w:lvl w:ilvl="0" w:tplc="0C0A000F">
      <w:start w:val="1"/>
      <w:numFmt w:val="decimal"/>
      <w:lvlText w:val="%1."/>
      <w:lvlJc w:val="left"/>
      <w:pPr>
        <w:ind w:left="857" w:hanging="360"/>
      </w:pPr>
    </w:lvl>
    <w:lvl w:ilvl="1" w:tplc="0C0A0019" w:tentative="1">
      <w:start w:val="1"/>
      <w:numFmt w:val="lowerLetter"/>
      <w:lvlText w:val="%2."/>
      <w:lvlJc w:val="left"/>
      <w:pPr>
        <w:ind w:left="1577" w:hanging="360"/>
      </w:pPr>
    </w:lvl>
    <w:lvl w:ilvl="2" w:tplc="0C0A001B" w:tentative="1">
      <w:start w:val="1"/>
      <w:numFmt w:val="lowerRoman"/>
      <w:lvlText w:val="%3."/>
      <w:lvlJc w:val="right"/>
      <w:pPr>
        <w:ind w:left="2297" w:hanging="180"/>
      </w:pPr>
    </w:lvl>
    <w:lvl w:ilvl="3" w:tplc="0C0A000F" w:tentative="1">
      <w:start w:val="1"/>
      <w:numFmt w:val="decimal"/>
      <w:lvlText w:val="%4."/>
      <w:lvlJc w:val="left"/>
      <w:pPr>
        <w:ind w:left="3017" w:hanging="360"/>
      </w:pPr>
    </w:lvl>
    <w:lvl w:ilvl="4" w:tplc="0C0A0019" w:tentative="1">
      <w:start w:val="1"/>
      <w:numFmt w:val="lowerLetter"/>
      <w:lvlText w:val="%5."/>
      <w:lvlJc w:val="left"/>
      <w:pPr>
        <w:ind w:left="3737" w:hanging="360"/>
      </w:pPr>
    </w:lvl>
    <w:lvl w:ilvl="5" w:tplc="0C0A001B" w:tentative="1">
      <w:start w:val="1"/>
      <w:numFmt w:val="lowerRoman"/>
      <w:lvlText w:val="%6."/>
      <w:lvlJc w:val="right"/>
      <w:pPr>
        <w:ind w:left="4457" w:hanging="180"/>
      </w:pPr>
    </w:lvl>
    <w:lvl w:ilvl="6" w:tplc="0C0A000F" w:tentative="1">
      <w:start w:val="1"/>
      <w:numFmt w:val="decimal"/>
      <w:lvlText w:val="%7."/>
      <w:lvlJc w:val="left"/>
      <w:pPr>
        <w:ind w:left="5177" w:hanging="360"/>
      </w:pPr>
    </w:lvl>
    <w:lvl w:ilvl="7" w:tplc="0C0A0019" w:tentative="1">
      <w:start w:val="1"/>
      <w:numFmt w:val="lowerLetter"/>
      <w:lvlText w:val="%8."/>
      <w:lvlJc w:val="left"/>
      <w:pPr>
        <w:ind w:left="5897" w:hanging="360"/>
      </w:pPr>
    </w:lvl>
    <w:lvl w:ilvl="8" w:tplc="0C0A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4" w15:restartNumberingAfterBreak="0">
    <w:nsid w:val="7B287AED"/>
    <w:multiLevelType w:val="hybridMultilevel"/>
    <w:tmpl w:val="57D64022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num w:numId="1" w16cid:durableId="1126124629">
    <w:abstractNumId w:val="3"/>
  </w:num>
  <w:num w:numId="2" w16cid:durableId="458035015">
    <w:abstractNumId w:val="4"/>
  </w:num>
  <w:num w:numId="3" w16cid:durableId="577516444">
    <w:abstractNumId w:val="2"/>
  </w:num>
  <w:num w:numId="4" w16cid:durableId="1385904878">
    <w:abstractNumId w:val="1"/>
  </w:num>
  <w:num w:numId="5" w16cid:durableId="214368828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300"/>
    <w:rsid w:val="00092C7B"/>
    <w:rsid w:val="000B748C"/>
    <w:rsid w:val="00101F5C"/>
    <w:rsid w:val="00124386"/>
    <w:rsid w:val="00125F98"/>
    <w:rsid w:val="00132402"/>
    <w:rsid w:val="00133161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97B1A"/>
    <w:rsid w:val="001A4D01"/>
    <w:rsid w:val="001A5923"/>
    <w:rsid w:val="001B4210"/>
    <w:rsid w:val="001B52BD"/>
    <w:rsid w:val="001B7ACA"/>
    <w:rsid w:val="001C48F1"/>
    <w:rsid w:val="001C7CD5"/>
    <w:rsid w:val="001E4344"/>
    <w:rsid w:val="001E7775"/>
    <w:rsid w:val="001F3186"/>
    <w:rsid w:val="00212163"/>
    <w:rsid w:val="00213094"/>
    <w:rsid w:val="00213850"/>
    <w:rsid w:val="00215C7A"/>
    <w:rsid w:val="00220A1F"/>
    <w:rsid w:val="00226196"/>
    <w:rsid w:val="00232EAE"/>
    <w:rsid w:val="002530C9"/>
    <w:rsid w:val="00254B13"/>
    <w:rsid w:val="0026313C"/>
    <w:rsid w:val="0026713F"/>
    <w:rsid w:val="00275182"/>
    <w:rsid w:val="00280996"/>
    <w:rsid w:val="002870A5"/>
    <w:rsid w:val="00293AB6"/>
    <w:rsid w:val="002960B3"/>
    <w:rsid w:val="002A2F97"/>
    <w:rsid w:val="002A3F10"/>
    <w:rsid w:val="002A6575"/>
    <w:rsid w:val="002B075B"/>
    <w:rsid w:val="002B4EB6"/>
    <w:rsid w:val="002C230A"/>
    <w:rsid w:val="002E46EB"/>
    <w:rsid w:val="002E670B"/>
    <w:rsid w:val="002E6FD1"/>
    <w:rsid w:val="002F3CA5"/>
    <w:rsid w:val="00330FB6"/>
    <w:rsid w:val="00336AFF"/>
    <w:rsid w:val="003405CB"/>
    <w:rsid w:val="00357AD0"/>
    <w:rsid w:val="00361280"/>
    <w:rsid w:val="00370A9E"/>
    <w:rsid w:val="00371E08"/>
    <w:rsid w:val="0038789F"/>
    <w:rsid w:val="00390EEB"/>
    <w:rsid w:val="00395772"/>
    <w:rsid w:val="003B05A2"/>
    <w:rsid w:val="003B6CF5"/>
    <w:rsid w:val="003C47AF"/>
    <w:rsid w:val="004049DE"/>
    <w:rsid w:val="00404D10"/>
    <w:rsid w:val="0040697C"/>
    <w:rsid w:val="00424A45"/>
    <w:rsid w:val="00432816"/>
    <w:rsid w:val="004435AD"/>
    <w:rsid w:val="00444285"/>
    <w:rsid w:val="004657B8"/>
    <w:rsid w:val="0047437A"/>
    <w:rsid w:val="00487705"/>
    <w:rsid w:val="00487AA5"/>
    <w:rsid w:val="00493242"/>
    <w:rsid w:val="004A4366"/>
    <w:rsid w:val="004B32CF"/>
    <w:rsid w:val="004B7FF7"/>
    <w:rsid w:val="004C06BB"/>
    <w:rsid w:val="004E3D8B"/>
    <w:rsid w:val="004E7D46"/>
    <w:rsid w:val="00535AF6"/>
    <w:rsid w:val="00544082"/>
    <w:rsid w:val="00553824"/>
    <w:rsid w:val="00564DF0"/>
    <w:rsid w:val="0059467D"/>
    <w:rsid w:val="00597517"/>
    <w:rsid w:val="005A2FF3"/>
    <w:rsid w:val="005A6C4E"/>
    <w:rsid w:val="005C2CFB"/>
    <w:rsid w:val="005C3CAA"/>
    <w:rsid w:val="005F5AEE"/>
    <w:rsid w:val="00617D23"/>
    <w:rsid w:val="00631335"/>
    <w:rsid w:val="00642DE9"/>
    <w:rsid w:val="00663FED"/>
    <w:rsid w:val="00672BC0"/>
    <w:rsid w:val="006950F8"/>
    <w:rsid w:val="006A1AA8"/>
    <w:rsid w:val="006A5F3B"/>
    <w:rsid w:val="006B33D4"/>
    <w:rsid w:val="006D0E01"/>
    <w:rsid w:val="006D2CAE"/>
    <w:rsid w:val="00703237"/>
    <w:rsid w:val="0070496E"/>
    <w:rsid w:val="007219E9"/>
    <w:rsid w:val="00754AB1"/>
    <w:rsid w:val="00760750"/>
    <w:rsid w:val="00765ADF"/>
    <w:rsid w:val="007716CC"/>
    <w:rsid w:val="00772DFE"/>
    <w:rsid w:val="0077337C"/>
    <w:rsid w:val="00774DFF"/>
    <w:rsid w:val="00784C4F"/>
    <w:rsid w:val="007854DC"/>
    <w:rsid w:val="007B3855"/>
    <w:rsid w:val="007C1CAC"/>
    <w:rsid w:val="007E31BD"/>
    <w:rsid w:val="007F0F55"/>
    <w:rsid w:val="008038BA"/>
    <w:rsid w:val="008054A2"/>
    <w:rsid w:val="00810A01"/>
    <w:rsid w:val="008117E4"/>
    <w:rsid w:val="00813304"/>
    <w:rsid w:val="008174C7"/>
    <w:rsid w:val="00822481"/>
    <w:rsid w:val="008233F8"/>
    <w:rsid w:val="00826EFB"/>
    <w:rsid w:val="0083155D"/>
    <w:rsid w:val="00837EB9"/>
    <w:rsid w:val="0084164E"/>
    <w:rsid w:val="0084331F"/>
    <w:rsid w:val="008613EC"/>
    <w:rsid w:val="00862BF5"/>
    <w:rsid w:val="00884768"/>
    <w:rsid w:val="00885FB2"/>
    <w:rsid w:val="008B7871"/>
    <w:rsid w:val="008E2F35"/>
    <w:rsid w:val="008E33F3"/>
    <w:rsid w:val="00904806"/>
    <w:rsid w:val="00911E7D"/>
    <w:rsid w:val="00912C96"/>
    <w:rsid w:val="00925EB6"/>
    <w:rsid w:val="00931B11"/>
    <w:rsid w:val="009330E1"/>
    <w:rsid w:val="009518C6"/>
    <w:rsid w:val="00961341"/>
    <w:rsid w:val="00963AAC"/>
    <w:rsid w:val="00974332"/>
    <w:rsid w:val="00975FFC"/>
    <w:rsid w:val="00977B80"/>
    <w:rsid w:val="009A3048"/>
    <w:rsid w:val="009B790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257FB"/>
    <w:rsid w:val="00A43B89"/>
    <w:rsid w:val="00A50EBF"/>
    <w:rsid w:val="00A55F61"/>
    <w:rsid w:val="00A9446A"/>
    <w:rsid w:val="00A9794F"/>
    <w:rsid w:val="00AC00D2"/>
    <w:rsid w:val="00AD4A57"/>
    <w:rsid w:val="00AD4E89"/>
    <w:rsid w:val="00AD7814"/>
    <w:rsid w:val="00AE1E16"/>
    <w:rsid w:val="00B44431"/>
    <w:rsid w:val="00B7420F"/>
    <w:rsid w:val="00B802A8"/>
    <w:rsid w:val="00B80602"/>
    <w:rsid w:val="00B8207C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D04D9"/>
    <w:rsid w:val="00BE44AE"/>
    <w:rsid w:val="00BF5290"/>
    <w:rsid w:val="00C06C98"/>
    <w:rsid w:val="00C10127"/>
    <w:rsid w:val="00C22937"/>
    <w:rsid w:val="00C26F63"/>
    <w:rsid w:val="00C420D6"/>
    <w:rsid w:val="00C463EE"/>
    <w:rsid w:val="00C553B5"/>
    <w:rsid w:val="00C663B8"/>
    <w:rsid w:val="00C77629"/>
    <w:rsid w:val="00C904BA"/>
    <w:rsid w:val="00C93354"/>
    <w:rsid w:val="00C97F9F"/>
    <w:rsid w:val="00CC09F1"/>
    <w:rsid w:val="00CF4504"/>
    <w:rsid w:val="00D14453"/>
    <w:rsid w:val="00D14EA2"/>
    <w:rsid w:val="00D17F0E"/>
    <w:rsid w:val="00D24A4D"/>
    <w:rsid w:val="00D27929"/>
    <w:rsid w:val="00D30563"/>
    <w:rsid w:val="00D352E5"/>
    <w:rsid w:val="00D40AA8"/>
    <w:rsid w:val="00D50704"/>
    <w:rsid w:val="00D64219"/>
    <w:rsid w:val="00D64259"/>
    <w:rsid w:val="00D658A9"/>
    <w:rsid w:val="00D67E36"/>
    <w:rsid w:val="00D75892"/>
    <w:rsid w:val="00D8720F"/>
    <w:rsid w:val="00D912B9"/>
    <w:rsid w:val="00D93035"/>
    <w:rsid w:val="00D95303"/>
    <w:rsid w:val="00DA4E49"/>
    <w:rsid w:val="00DC14BB"/>
    <w:rsid w:val="00DC7E8F"/>
    <w:rsid w:val="00DD6B04"/>
    <w:rsid w:val="00E07439"/>
    <w:rsid w:val="00E1556B"/>
    <w:rsid w:val="00E161E5"/>
    <w:rsid w:val="00E16548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A35D7"/>
    <w:rsid w:val="00EB5729"/>
    <w:rsid w:val="00EB6A9C"/>
    <w:rsid w:val="00EC6F0C"/>
    <w:rsid w:val="00EE33C6"/>
    <w:rsid w:val="00EE72BE"/>
    <w:rsid w:val="00EF3BE0"/>
    <w:rsid w:val="00F125FA"/>
    <w:rsid w:val="00F13AFD"/>
    <w:rsid w:val="00F15F01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9C41CC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FB49F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49F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F3EB2-A2B5-4A92-9707-382DD625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631</TotalTime>
  <Pages>6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Ana Isabel Reyes Jordan</cp:lastModifiedBy>
  <cp:revision>19</cp:revision>
  <cp:lastPrinted>2016-02-09T16:19:00Z</cp:lastPrinted>
  <dcterms:created xsi:type="dcterms:W3CDTF">2022-03-18T16:06:00Z</dcterms:created>
  <dcterms:modified xsi:type="dcterms:W3CDTF">2022-03-19T18:49:00Z</dcterms:modified>
</cp:coreProperties>
</file>